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6BA" w:rsidRPr="00AE2D55" w:rsidRDefault="00BE0CC5" w:rsidP="008616BA">
      <w:pPr>
        <w:pStyle w:val="Encabezado"/>
        <w:jc w:val="center"/>
        <w:outlineLvl w:val="0"/>
        <w:rPr>
          <w:b/>
          <w:bCs/>
        </w:rPr>
      </w:pPr>
      <w:r w:rsidRPr="00BE0CC5">
        <w:rPr>
          <w:b/>
          <w:bCs/>
        </w:rPr>
        <w:t xml:space="preserve">UNIDAD </w:t>
      </w:r>
      <w:r w:rsidR="00186553">
        <w:rPr>
          <w:b/>
          <w:bCs/>
        </w:rPr>
        <w:t>4</w:t>
      </w:r>
      <w:r w:rsidRPr="00BE0CC5">
        <w:rPr>
          <w:b/>
          <w:bCs/>
        </w:rPr>
        <w:t xml:space="preserve">. </w:t>
      </w:r>
      <w:r w:rsidR="00186553">
        <w:rPr>
          <w:b/>
          <w:bCs/>
        </w:rPr>
        <w:t>Maquetación</w:t>
      </w:r>
      <w:r w:rsidR="00152FEA">
        <w:rPr>
          <w:b/>
          <w:bCs/>
        </w:rPr>
        <w:t>.</w:t>
      </w:r>
      <w:r w:rsidRPr="00BE0CC5">
        <w:rPr>
          <w:b/>
          <w:bCs/>
        </w:rPr>
        <w:t xml:space="preserve"> </w:t>
      </w:r>
      <w:sdt>
        <w:sdtPr>
          <w:rPr>
            <w:b/>
            <w:bCs/>
          </w:rPr>
          <w:alias w:val="Asunto"/>
          <w:tag w:val=""/>
          <w:id w:val="-863287470"/>
          <w:placeholder>
            <w:docPart w:val="C9449FABCC7A408F8CCF1A43E29CB5BC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60091F">
            <w:rPr>
              <w:b/>
              <w:bCs/>
            </w:rPr>
            <w:t>1</w:t>
          </w:r>
          <w:r w:rsidR="007C79BD">
            <w:rPr>
              <w:b/>
              <w:bCs/>
            </w:rPr>
            <w:t>7 de diciembre de 2021</w:t>
          </w:r>
        </w:sdtContent>
      </w:sdt>
    </w:p>
    <w:p w:rsidR="008616BA" w:rsidRPr="00AE2D55" w:rsidRDefault="008616BA" w:rsidP="008616BA">
      <w:pPr>
        <w:pStyle w:val="Encabezado"/>
        <w:jc w:val="center"/>
        <w:rPr>
          <w:b/>
          <w:bCs/>
        </w:rPr>
      </w:pPr>
    </w:p>
    <w:p w:rsidR="00331F3D" w:rsidRDefault="007F2D7B" w:rsidP="004B49F7">
      <w:pPr>
        <w:pStyle w:val="Encabezado"/>
        <w:jc w:val="both"/>
        <w:outlineLvl w:val="0"/>
        <w:rPr>
          <w:noProof/>
          <w:lang w:eastAsia="es-ES"/>
        </w:rPr>
      </w:pPr>
      <w:r>
        <w:t xml:space="preserve">Un amigo está montando una </w:t>
      </w:r>
      <w:r w:rsidR="00DA6E39">
        <w:t>tienda belenista</w:t>
      </w:r>
      <w:r>
        <w:t xml:space="preserve"> online y nos ha pedido ayuda para la página web. Para ello vamos a elaborar un catálogo de </w:t>
      </w:r>
      <w:r w:rsidR="00DA6E39">
        <w:t>productos</w:t>
      </w:r>
      <w:r>
        <w:t>.</w:t>
      </w:r>
    </w:p>
    <w:p w:rsidR="00331F3D" w:rsidRDefault="00331F3D" w:rsidP="004B49F7">
      <w:pPr>
        <w:pStyle w:val="Encabezado"/>
        <w:jc w:val="both"/>
        <w:outlineLvl w:val="0"/>
      </w:pPr>
    </w:p>
    <w:p w:rsidR="004B49F7" w:rsidRDefault="007F2D7B" w:rsidP="004B49F7">
      <w:pPr>
        <w:pStyle w:val="Encabezado"/>
        <w:jc w:val="both"/>
        <w:outlineLvl w:val="0"/>
      </w:pPr>
      <w:r>
        <w:t>S</w:t>
      </w:r>
      <w:r w:rsidR="004B49F7">
        <w:t xml:space="preserve">e deben de cumplir las siguientes </w:t>
      </w:r>
      <w:r w:rsidR="00186553">
        <w:t>condiciones</w:t>
      </w:r>
      <w:r w:rsidR="009D5954">
        <w:t xml:space="preserve"> (ver captura adjunta al enunciado)</w:t>
      </w:r>
      <w:r w:rsidR="004B49F7">
        <w:t>:</w:t>
      </w:r>
    </w:p>
    <w:p w:rsidR="003101FC" w:rsidRDefault="003101FC" w:rsidP="003101FC">
      <w:pPr>
        <w:pStyle w:val="Encabezado"/>
        <w:numPr>
          <w:ilvl w:val="0"/>
          <w:numId w:val="4"/>
        </w:numPr>
        <w:jc w:val="both"/>
        <w:outlineLvl w:val="0"/>
      </w:pPr>
      <w:r>
        <w:t xml:space="preserve">Toda la página tiene como color de fondo </w:t>
      </w:r>
      <w:r w:rsidRPr="003101FC">
        <w:t>#2c5017</w:t>
      </w:r>
      <w:r>
        <w:t>.</w:t>
      </w:r>
    </w:p>
    <w:p w:rsidR="004B49F7" w:rsidRDefault="00186553" w:rsidP="00186553">
      <w:pPr>
        <w:pStyle w:val="Encabezado"/>
        <w:numPr>
          <w:ilvl w:val="0"/>
          <w:numId w:val="4"/>
        </w:numPr>
        <w:jc w:val="both"/>
        <w:outlineLvl w:val="0"/>
      </w:pPr>
      <w:r>
        <w:t xml:space="preserve">Existe una capa wrapper que debe ocupar el </w:t>
      </w:r>
      <w:r w:rsidR="007F2D7B">
        <w:t>85</w:t>
      </w:r>
      <w:r>
        <w:t xml:space="preserve">% de la página y debe estar centrada. El ancho debe </w:t>
      </w:r>
      <w:r w:rsidR="00703615">
        <w:t xml:space="preserve">estar siempre entre 300 y </w:t>
      </w:r>
      <w:r w:rsidR="001470F0">
        <w:t>8</w:t>
      </w:r>
      <w:r w:rsidR="00703615">
        <w:t>00px</w:t>
      </w:r>
      <w:r>
        <w:t>.</w:t>
      </w:r>
    </w:p>
    <w:p w:rsidR="00186553" w:rsidRDefault="00186553" w:rsidP="00186553">
      <w:pPr>
        <w:pStyle w:val="Encabezado"/>
        <w:numPr>
          <w:ilvl w:val="0"/>
          <w:numId w:val="4"/>
        </w:numPr>
        <w:jc w:val="both"/>
        <w:outlineLvl w:val="0"/>
      </w:pPr>
      <w:r>
        <w:t>Hay una cabecera, con el título “</w:t>
      </w:r>
      <w:r w:rsidR="00DA6E39">
        <w:t>Belenes El Pastorcito Bizco</w:t>
      </w:r>
      <w:r>
        <w:t xml:space="preserve">”, cuya tipografía es </w:t>
      </w:r>
      <w:r w:rsidR="007F2D7B">
        <w:t>Verdana</w:t>
      </w:r>
      <w:r>
        <w:t xml:space="preserve">. </w:t>
      </w:r>
    </w:p>
    <w:p w:rsidR="00186553" w:rsidRDefault="007F2D7B" w:rsidP="00186553">
      <w:pPr>
        <w:pStyle w:val="Encabezado"/>
        <w:numPr>
          <w:ilvl w:val="0"/>
          <w:numId w:val="4"/>
        </w:numPr>
        <w:jc w:val="both"/>
        <w:outlineLvl w:val="0"/>
      </w:pPr>
      <w:r>
        <w:t xml:space="preserve">Se van a mostrar 3 fichas de </w:t>
      </w:r>
      <w:r w:rsidR="00DA6E39">
        <w:t>productos</w:t>
      </w:r>
      <w:r>
        <w:t>: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927"/>
        <w:gridCol w:w="1316"/>
        <w:gridCol w:w="1097"/>
        <w:gridCol w:w="3434"/>
      </w:tblGrid>
      <w:tr w:rsidR="007F2D7B" w:rsidTr="007F2D7B">
        <w:tc>
          <w:tcPr>
            <w:tcW w:w="2015" w:type="dxa"/>
          </w:tcPr>
          <w:p w:rsidR="007F2D7B" w:rsidRPr="00186553" w:rsidRDefault="009561DC" w:rsidP="00186553">
            <w:pPr>
              <w:pStyle w:val="Encabezado"/>
              <w:jc w:val="center"/>
              <w:outlineLvl w:val="0"/>
              <w:rPr>
                <w:b/>
                <w:i/>
              </w:rPr>
            </w:pPr>
            <w:r>
              <w:rPr>
                <w:b/>
                <w:i/>
              </w:rPr>
              <w:t>Artículo</w:t>
            </w:r>
          </w:p>
        </w:tc>
        <w:tc>
          <w:tcPr>
            <w:tcW w:w="946" w:type="dxa"/>
          </w:tcPr>
          <w:p w:rsidR="007F2D7B" w:rsidRDefault="009561DC" w:rsidP="00186553">
            <w:pPr>
              <w:pStyle w:val="Encabezado"/>
              <w:jc w:val="center"/>
              <w:outlineLvl w:val="0"/>
              <w:rPr>
                <w:b/>
                <w:i/>
              </w:rPr>
            </w:pPr>
            <w:r>
              <w:rPr>
                <w:b/>
                <w:i/>
              </w:rPr>
              <w:t>Referencia</w:t>
            </w:r>
          </w:p>
        </w:tc>
        <w:tc>
          <w:tcPr>
            <w:tcW w:w="1134" w:type="dxa"/>
          </w:tcPr>
          <w:p w:rsidR="007F2D7B" w:rsidRPr="00186553" w:rsidRDefault="009561DC" w:rsidP="00186553">
            <w:pPr>
              <w:pStyle w:val="Encabezado"/>
              <w:jc w:val="center"/>
              <w:outlineLvl w:val="0"/>
              <w:rPr>
                <w:b/>
                <w:i/>
              </w:rPr>
            </w:pPr>
            <w:r>
              <w:rPr>
                <w:b/>
                <w:i/>
              </w:rPr>
              <w:t>Precio</w:t>
            </w:r>
          </w:p>
        </w:tc>
        <w:tc>
          <w:tcPr>
            <w:tcW w:w="3679" w:type="dxa"/>
          </w:tcPr>
          <w:p w:rsidR="007F2D7B" w:rsidRDefault="009561DC" w:rsidP="00186553">
            <w:pPr>
              <w:pStyle w:val="Encabezado"/>
              <w:jc w:val="center"/>
              <w:outlineLvl w:val="0"/>
              <w:rPr>
                <w:b/>
                <w:i/>
              </w:rPr>
            </w:pPr>
            <w:r>
              <w:rPr>
                <w:b/>
                <w:i/>
              </w:rPr>
              <w:t>Descripción</w:t>
            </w:r>
          </w:p>
        </w:tc>
      </w:tr>
      <w:tr w:rsidR="007F2D7B" w:rsidTr="007F2D7B">
        <w:tc>
          <w:tcPr>
            <w:tcW w:w="2015" w:type="dxa"/>
          </w:tcPr>
          <w:p w:rsidR="007F2D7B" w:rsidRDefault="009561DC" w:rsidP="00186553">
            <w:pPr>
              <w:pStyle w:val="Encabezado"/>
              <w:jc w:val="both"/>
              <w:outlineLvl w:val="0"/>
            </w:pPr>
            <w:r>
              <w:t>Nacimiento</w:t>
            </w:r>
          </w:p>
        </w:tc>
        <w:tc>
          <w:tcPr>
            <w:tcW w:w="946" w:type="dxa"/>
          </w:tcPr>
          <w:p w:rsidR="007F2D7B" w:rsidRDefault="009561DC" w:rsidP="00186553">
            <w:pPr>
              <w:pStyle w:val="Encabezado"/>
              <w:jc w:val="both"/>
              <w:outlineLvl w:val="0"/>
            </w:pPr>
            <w:r>
              <w:t>FEX-856</w:t>
            </w:r>
          </w:p>
        </w:tc>
        <w:tc>
          <w:tcPr>
            <w:tcW w:w="1134" w:type="dxa"/>
          </w:tcPr>
          <w:p w:rsidR="007F2D7B" w:rsidRDefault="009561DC" w:rsidP="00186553">
            <w:pPr>
              <w:pStyle w:val="Encabezado"/>
              <w:jc w:val="both"/>
              <w:outlineLvl w:val="0"/>
            </w:pPr>
            <w:r>
              <w:t>551€</w:t>
            </w:r>
          </w:p>
        </w:tc>
        <w:tc>
          <w:tcPr>
            <w:tcW w:w="3679" w:type="dxa"/>
          </w:tcPr>
          <w:p w:rsidR="009561DC" w:rsidRDefault="009561DC" w:rsidP="009561DC">
            <w:pPr>
              <w:pStyle w:val="Encabezado"/>
              <w:jc w:val="both"/>
              <w:outlineLvl w:val="0"/>
            </w:pPr>
            <w:r>
              <w:t>Elaborado artesanalmente por el prestigioso artista Jesús Griñán.</w:t>
            </w:r>
          </w:p>
          <w:p w:rsidR="009561DC" w:rsidRDefault="009561DC" w:rsidP="009561DC">
            <w:pPr>
              <w:pStyle w:val="Encabezado"/>
              <w:jc w:val="both"/>
              <w:outlineLvl w:val="0"/>
            </w:pPr>
            <w:r>
              <w:t>Figuras fabricadas en barro lienzado y pintadas a mano.</w:t>
            </w:r>
          </w:p>
          <w:p w:rsidR="009561DC" w:rsidRDefault="009561DC" w:rsidP="009561DC">
            <w:pPr>
              <w:pStyle w:val="Encabezado"/>
              <w:jc w:val="both"/>
              <w:outlineLvl w:val="0"/>
            </w:pPr>
            <w:r>
              <w:t>Conjunto compuesto por 6 piezas.</w:t>
            </w:r>
          </w:p>
          <w:p w:rsidR="009561DC" w:rsidRDefault="009561DC" w:rsidP="009561DC">
            <w:pPr>
              <w:pStyle w:val="Encabezado"/>
              <w:jc w:val="both"/>
              <w:outlineLvl w:val="0"/>
            </w:pPr>
            <w:r>
              <w:t>Tamaño: 32 cm.</w:t>
            </w:r>
          </w:p>
          <w:p w:rsidR="007F2D7B" w:rsidRDefault="009561DC" w:rsidP="009561DC">
            <w:pPr>
              <w:pStyle w:val="Encabezado"/>
              <w:jc w:val="both"/>
              <w:outlineLvl w:val="0"/>
            </w:pPr>
            <w:r>
              <w:t>Tiempo de entrega estimado: 30 días.</w:t>
            </w:r>
          </w:p>
        </w:tc>
      </w:tr>
      <w:tr w:rsidR="007F2D7B" w:rsidTr="007F2D7B">
        <w:tc>
          <w:tcPr>
            <w:tcW w:w="2015" w:type="dxa"/>
          </w:tcPr>
          <w:p w:rsidR="007F2D7B" w:rsidRDefault="008F17E9" w:rsidP="00186553">
            <w:pPr>
              <w:pStyle w:val="Encabezado"/>
              <w:jc w:val="both"/>
              <w:outlineLvl w:val="0"/>
            </w:pPr>
            <w:r>
              <w:t>Anciano con fardo de leña</w:t>
            </w:r>
          </w:p>
        </w:tc>
        <w:tc>
          <w:tcPr>
            <w:tcW w:w="946" w:type="dxa"/>
          </w:tcPr>
          <w:p w:rsidR="007F2D7B" w:rsidRDefault="008F17E9" w:rsidP="00186553">
            <w:pPr>
              <w:pStyle w:val="Encabezado"/>
              <w:jc w:val="both"/>
              <w:outlineLvl w:val="0"/>
            </w:pPr>
            <w:r>
              <w:t>FEX-1123</w:t>
            </w:r>
          </w:p>
        </w:tc>
        <w:tc>
          <w:tcPr>
            <w:tcW w:w="1134" w:type="dxa"/>
          </w:tcPr>
          <w:p w:rsidR="007F2D7B" w:rsidRDefault="008F17E9" w:rsidP="00186553">
            <w:pPr>
              <w:pStyle w:val="Encabezado"/>
              <w:jc w:val="both"/>
              <w:outlineLvl w:val="0"/>
            </w:pPr>
            <w:r>
              <w:t>35 €</w:t>
            </w:r>
          </w:p>
        </w:tc>
        <w:tc>
          <w:tcPr>
            <w:tcW w:w="3679" w:type="dxa"/>
          </w:tcPr>
          <w:p w:rsidR="008F17E9" w:rsidRDefault="008F17E9" w:rsidP="008F17E9">
            <w:pPr>
              <w:pStyle w:val="Encabezado"/>
              <w:jc w:val="both"/>
              <w:outlineLvl w:val="0"/>
            </w:pPr>
            <w:r>
              <w:t>Elaborado artesanalmente por el prestigioso artista Jesús Griñán.</w:t>
            </w:r>
          </w:p>
          <w:p w:rsidR="008F17E9" w:rsidRDefault="008F17E9" w:rsidP="008F17E9">
            <w:pPr>
              <w:pStyle w:val="Encabezado"/>
              <w:jc w:val="both"/>
              <w:outlineLvl w:val="0"/>
            </w:pPr>
            <w:r>
              <w:t>Figura fabricada en barro lienzado y pintada a mano.</w:t>
            </w:r>
          </w:p>
          <w:p w:rsidR="008F17E9" w:rsidRDefault="008F17E9" w:rsidP="008F17E9">
            <w:pPr>
              <w:pStyle w:val="Encabezado"/>
              <w:jc w:val="both"/>
              <w:outlineLvl w:val="0"/>
            </w:pPr>
            <w:r>
              <w:t>Tamaño: 20 cm.</w:t>
            </w:r>
          </w:p>
          <w:p w:rsidR="007F2D7B" w:rsidRDefault="008F17E9" w:rsidP="008F17E9">
            <w:pPr>
              <w:pStyle w:val="Encabezado"/>
              <w:jc w:val="both"/>
              <w:outlineLvl w:val="0"/>
            </w:pPr>
            <w:r>
              <w:t>Tiempo de entrega estimado: 30 dias.</w:t>
            </w:r>
          </w:p>
        </w:tc>
      </w:tr>
      <w:tr w:rsidR="007F2D7B" w:rsidTr="007F2D7B">
        <w:tc>
          <w:tcPr>
            <w:tcW w:w="2015" w:type="dxa"/>
          </w:tcPr>
          <w:p w:rsidR="007F2D7B" w:rsidRDefault="00470D2E" w:rsidP="00186553">
            <w:pPr>
              <w:pStyle w:val="Encabezado"/>
              <w:jc w:val="both"/>
              <w:outlineLvl w:val="0"/>
            </w:pPr>
            <w:r>
              <w:t>Campo de cultivo</w:t>
            </w:r>
          </w:p>
        </w:tc>
        <w:tc>
          <w:tcPr>
            <w:tcW w:w="946" w:type="dxa"/>
          </w:tcPr>
          <w:p w:rsidR="007F2D7B" w:rsidRDefault="00470D2E" w:rsidP="00186553">
            <w:pPr>
              <w:pStyle w:val="Encabezado"/>
              <w:jc w:val="both"/>
              <w:outlineLvl w:val="0"/>
            </w:pPr>
            <w:r>
              <w:t>ARB-CMP-526</w:t>
            </w:r>
          </w:p>
        </w:tc>
        <w:tc>
          <w:tcPr>
            <w:tcW w:w="1134" w:type="dxa"/>
          </w:tcPr>
          <w:p w:rsidR="007F2D7B" w:rsidRDefault="00470D2E" w:rsidP="00186553">
            <w:pPr>
              <w:pStyle w:val="Encabezado"/>
              <w:jc w:val="both"/>
              <w:outlineLvl w:val="0"/>
            </w:pPr>
            <w:r>
              <w:t>50 €</w:t>
            </w:r>
          </w:p>
        </w:tc>
        <w:tc>
          <w:tcPr>
            <w:tcW w:w="3679" w:type="dxa"/>
          </w:tcPr>
          <w:p w:rsidR="003101FC" w:rsidRDefault="003101FC" w:rsidP="003101FC">
            <w:pPr>
              <w:pStyle w:val="Encabezado"/>
              <w:jc w:val="both"/>
              <w:outlineLvl w:val="0"/>
            </w:pPr>
            <w:r>
              <w:t>Dispone de una bomba de agua para simular el riego.</w:t>
            </w:r>
          </w:p>
          <w:p w:rsidR="003101FC" w:rsidRDefault="003101FC" w:rsidP="003101FC">
            <w:pPr>
              <w:pStyle w:val="Encabezado"/>
              <w:jc w:val="both"/>
              <w:outlineLvl w:val="0"/>
            </w:pPr>
            <w:r>
              <w:t>La superficie tiene unos orificios por donde el agua se drena.</w:t>
            </w:r>
          </w:p>
          <w:p w:rsidR="007F2D7B" w:rsidRDefault="003101FC" w:rsidP="003101FC">
            <w:pPr>
              <w:pStyle w:val="Encabezado"/>
              <w:jc w:val="both"/>
              <w:outlineLvl w:val="0"/>
            </w:pPr>
            <w:r>
              <w:t>Tamaño: 23x29x16 cm.</w:t>
            </w:r>
          </w:p>
        </w:tc>
      </w:tr>
    </w:tbl>
    <w:p w:rsidR="00A834D8" w:rsidRDefault="00A834D8" w:rsidP="00A834D8">
      <w:pPr>
        <w:pStyle w:val="Encabezado"/>
        <w:ind w:left="720"/>
        <w:jc w:val="both"/>
        <w:outlineLvl w:val="0"/>
      </w:pPr>
    </w:p>
    <w:p w:rsidR="00D07356" w:rsidRDefault="00D07356" w:rsidP="00A834D8">
      <w:pPr>
        <w:pStyle w:val="Encabezado"/>
        <w:numPr>
          <w:ilvl w:val="0"/>
          <w:numId w:val="4"/>
        </w:numPr>
        <w:jc w:val="both"/>
        <w:outlineLvl w:val="0"/>
      </w:pPr>
      <w:r>
        <w:t>Se deben presentar</w:t>
      </w:r>
      <w:r w:rsidR="00703615">
        <w:t xml:space="preserve"> </w:t>
      </w:r>
      <w:r w:rsidR="007F2D7B">
        <w:t>una ficha debajo de otra.</w:t>
      </w:r>
    </w:p>
    <w:p w:rsidR="00D07356" w:rsidRDefault="00D07356" w:rsidP="00A834D8">
      <w:pPr>
        <w:pStyle w:val="Encabezado"/>
        <w:numPr>
          <w:ilvl w:val="0"/>
          <w:numId w:val="4"/>
        </w:numPr>
        <w:jc w:val="both"/>
        <w:outlineLvl w:val="0"/>
      </w:pPr>
      <w:r>
        <w:t xml:space="preserve">Todas las </w:t>
      </w:r>
      <w:r w:rsidR="007F2D7B">
        <w:t xml:space="preserve">fichas </w:t>
      </w:r>
      <w:r>
        <w:t>tendrán exactamente el mismo estilo</w:t>
      </w:r>
      <w:r w:rsidR="006E2A25">
        <w:t xml:space="preserve"> (por tanto solo debes diseñar una ficha y reutilizar el diseño)</w:t>
      </w:r>
    </w:p>
    <w:p w:rsidR="00D07356" w:rsidRDefault="00D07356" w:rsidP="00A834D8">
      <w:pPr>
        <w:pStyle w:val="Encabezado"/>
        <w:numPr>
          <w:ilvl w:val="0"/>
          <w:numId w:val="4"/>
        </w:numPr>
        <w:jc w:val="both"/>
        <w:outlineLvl w:val="0"/>
      </w:pPr>
      <w:r>
        <w:t xml:space="preserve">Cada </w:t>
      </w:r>
      <w:r w:rsidR="007F2D7B">
        <w:t>ficha</w:t>
      </w:r>
      <w:r>
        <w:t xml:space="preserve"> ocupará </w:t>
      </w:r>
      <w:r w:rsidR="007F2D7B">
        <w:t xml:space="preserve">todo </w:t>
      </w:r>
      <w:r>
        <w:t xml:space="preserve">el </w:t>
      </w:r>
      <w:r w:rsidR="007F2D7B">
        <w:t>ancho</w:t>
      </w:r>
      <w:r>
        <w:t xml:space="preserve"> disponible, y tendrán un 5%</w:t>
      </w:r>
      <w:r w:rsidR="00006B5C">
        <w:t xml:space="preserve"> (aproximadamente)</w:t>
      </w:r>
      <w:r>
        <w:t xml:space="preserve"> de márgenes externos a izquierda y derecha.</w:t>
      </w:r>
    </w:p>
    <w:p w:rsidR="00B66C41" w:rsidRDefault="00B66C41" w:rsidP="00B66C41">
      <w:pPr>
        <w:pStyle w:val="Encabezado"/>
        <w:numPr>
          <w:ilvl w:val="0"/>
          <w:numId w:val="4"/>
        </w:numPr>
        <w:jc w:val="both"/>
        <w:outlineLvl w:val="0"/>
      </w:pPr>
      <w:r>
        <w:t xml:space="preserve">Cada ficha tendrá un alto de </w:t>
      </w:r>
      <w:r w:rsidR="001470F0">
        <w:t>3</w:t>
      </w:r>
      <w:r>
        <w:t>50px, si no cupiera el texto, se debe mostrar una barra de desplazamiento.</w:t>
      </w:r>
    </w:p>
    <w:p w:rsidR="00D07356" w:rsidRDefault="00D07356" w:rsidP="003101FC">
      <w:pPr>
        <w:pStyle w:val="Encabezado"/>
        <w:numPr>
          <w:ilvl w:val="0"/>
          <w:numId w:val="4"/>
        </w:numPr>
        <w:jc w:val="both"/>
        <w:outlineLvl w:val="0"/>
      </w:pPr>
      <w:r>
        <w:t xml:space="preserve">El color de fondo de las cajas es </w:t>
      </w:r>
      <w:r w:rsidR="003101FC" w:rsidRPr="003101FC">
        <w:t>#a31d1d</w:t>
      </w:r>
      <w:r w:rsidR="003E58A5">
        <w:t>, y tiene un borde blanco</w:t>
      </w:r>
      <w:r w:rsidR="00B66C41">
        <w:t xml:space="preserve"> de tipo </w:t>
      </w:r>
      <w:r w:rsidR="00B66C41" w:rsidRPr="00C37FAD">
        <w:rPr>
          <w:i/>
          <w:u w:val="single"/>
        </w:rPr>
        <w:t>groove</w:t>
      </w:r>
      <w:r w:rsidR="003E58A5">
        <w:t xml:space="preserve"> de 5px.</w:t>
      </w:r>
    </w:p>
    <w:p w:rsidR="007F2D7B" w:rsidRDefault="007F2D7B" w:rsidP="00331F3D">
      <w:pPr>
        <w:pStyle w:val="Encabezado"/>
        <w:numPr>
          <w:ilvl w:val="0"/>
          <w:numId w:val="4"/>
        </w:numPr>
        <w:jc w:val="both"/>
        <w:outlineLvl w:val="0"/>
      </w:pPr>
      <w:r>
        <w:lastRenderedPageBreak/>
        <w:t xml:space="preserve">Las </w:t>
      </w:r>
      <w:r w:rsidR="00DA6E39">
        <w:t>fotos</w:t>
      </w:r>
      <w:r w:rsidR="009D5954">
        <w:t xml:space="preserve"> de los </w:t>
      </w:r>
      <w:r w:rsidR="00DA6E39">
        <w:t>productos</w:t>
      </w:r>
      <w:r w:rsidR="009D5954">
        <w:t xml:space="preserve"> deben ocupar un 2</w:t>
      </w:r>
      <w:r w:rsidR="003101FC">
        <w:t>5</w:t>
      </w:r>
      <w:r>
        <w:t>% del ancho de la ficha y estar alineadas a la izquierda</w:t>
      </w:r>
      <w:r w:rsidR="003101FC">
        <w:t>, separadas un 2% del borde de la ficha</w:t>
      </w:r>
      <w:r>
        <w:t xml:space="preserve">. </w:t>
      </w:r>
    </w:p>
    <w:p w:rsidR="00B66C41" w:rsidRDefault="007F2D7B" w:rsidP="00B66C41">
      <w:pPr>
        <w:pStyle w:val="Encabezado"/>
        <w:numPr>
          <w:ilvl w:val="0"/>
          <w:numId w:val="4"/>
        </w:numPr>
        <w:jc w:val="both"/>
        <w:outlineLvl w:val="0"/>
      </w:pPr>
      <w:r>
        <w:t xml:space="preserve">Junto a las </w:t>
      </w:r>
      <w:r w:rsidR="00C37FAD">
        <w:t>fotos</w:t>
      </w:r>
      <w:r>
        <w:t xml:space="preserve"> se mostrará la información del</w:t>
      </w:r>
      <w:r w:rsidR="003101FC">
        <w:t xml:space="preserve"> producto: artículo, referencia y precio</w:t>
      </w:r>
      <w:r>
        <w:t xml:space="preserve">. La </w:t>
      </w:r>
      <w:r w:rsidR="003101FC">
        <w:t>descripción</w:t>
      </w:r>
      <w:r>
        <w:t xml:space="preserve"> se mostrará bajo la </w:t>
      </w:r>
      <w:r w:rsidR="00C37FAD">
        <w:t>foto</w:t>
      </w:r>
      <w:r>
        <w:t>, ocupando todo el ancho de la caja.</w:t>
      </w:r>
      <w:r w:rsidR="00B66C41">
        <w:t xml:space="preserve"> Estos textos se mostrarán en color blanco, usando las negritas</w:t>
      </w:r>
      <w:r w:rsidR="001470F0">
        <w:t xml:space="preserve"> y una tipografía más pequeña</w:t>
      </w:r>
      <w:r w:rsidR="00B66C41">
        <w:t xml:space="preserve"> para el nombre del dato.</w:t>
      </w:r>
    </w:p>
    <w:p w:rsidR="007F2D7B" w:rsidRDefault="007F2D7B" w:rsidP="00B66C41">
      <w:pPr>
        <w:pStyle w:val="Encabezado"/>
        <w:ind w:left="720"/>
        <w:jc w:val="both"/>
        <w:outlineLvl w:val="0"/>
      </w:pPr>
    </w:p>
    <w:p w:rsidR="003101FC" w:rsidRDefault="003101FC" w:rsidP="00B66C41">
      <w:pPr>
        <w:pStyle w:val="Encabezado"/>
        <w:ind w:left="720"/>
        <w:jc w:val="both"/>
        <w:outlineLvl w:val="0"/>
      </w:pPr>
      <w:r>
        <w:t xml:space="preserve">EXTRA: Colocar una advertencia en la parte derecha de la ficha, indicando la escasa disponibilidad del producto. Este aviso ocupa un 15% del ancho disponible, y se separa un 5% del borde de la ficha. El texto se separa un 1% del tamaño del cuadro de aviso. El fondo tiene color </w:t>
      </w:r>
      <w:r w:rsidRPr="003101FC">
        <w:t>#d2b582</w:t>
      </w:r>
      <w:r>
        <w:t>.</w:t>
      </w:r>
    </w:p>
    <w:p w:rsidR="00F65CAD" w:rsidRDefault="00F65CAD" w:rsidP="00F65CAD">
      <w:pPr>
        <w:pStyle w:val="Encabezado"/>
        <w:jc w:val="both"/>
        <w:outlineLvl w:val="0"/>
      </w:pPr>
    </w:p>
    <w:p w:rsidR="00F65CAD" w:rsidRDefault="00F65CAD" w:rsidP="00F65CAD">
      <w:pPr>
        <w:pStyle w:val="Encabezado"/>
        <w:pBdr>
          <w:top w:val="single" w:sz="12" w:space="1" w:color="auto"/>
        </w:pBdr>
        <w:jc w:val="both"/>
        <w:outlineLvl w:val="0"/>
      </w:pPr>
    </w:p>
    <w:p w:rsidR="00F65CAD" w:rsidRDefault="00F65CAD" w:rsidP="00F65CAD">
      <w:pPr>
        <w:pStyle w:val="Encabezado"/>
        <w:pBdr>
          <w:top w:val="single" w:sz="12" w:space="1" w:color="auto"/>
        </w:pBdr>
        <w:jc w:val="both"/>
        <w:outlineLvl w:val="0"/>
      </w:pPr>
      <w:r>
        <w:t>INSTRUCCIONES DE ENTREGA</w:t>
      </w:r>
    </w:p>
    <w:p w:rsidR="00F65CAD" w:rsidRDefault="00F65CAD" w:rsidP="00F65CAD">
      <w:pPr>
        <w:pStyle w:val="Encabezado"/>
        <w:jc w:val="both"/>
        <w:outlineLvl w:val="0"/>
      </w:pPr>
      <w:r>
        <w:t>Hay que crear el contenido en un fichero HTML y los estilos en una hoja CSS incluida en la cabecera del mismo.</w:t>
      </w:r>
    </w:p>
    <w:p w:rsidR="00F65CAD" w:rsidRDefault="00F65CAD" w:rsidP="00F65CAD">
      <w:pPr>
        <w:pStyle w:val="Encabezado"/>
        <w:jc w:val="both"/>
        <w:outlineLvl w:val="0"/>
      </w:pPr>
    </w:p>
    <w:p w:rsidR="00F65CAD" w:rsidRDefault="00F65CAD" w:rsidP="00F65CAD">
      <w:pPr>
        <w:pStyle w:val="Encabezado"/>
        <w:jc w:val="both"/>
        <w:outlineLvl w:val="0"/>
      </w:pPr>
      <w:r>
        <w:t>Debes entregar únicamente el fichero html,  que debe llamarse ApellidosNombre.html. Debe estar preparados para que el fichero html esté en la carpeta raíz y para que sea capaz de encontrar los recursos que se encuentran en la carpeta ‘./img.</w:t>
      </w:r>
    </w:p>
    <w:p w:rsidR="00F65CAD" w:rsidRDefault="00F65CAD" w:rsidP="00F65CAD">
      <w:pPr>
        <w:pStyle w:val="Encabezado"/>
        <w:jc w:val="both"/>
        <w:outlineLvl w:val="0"/>
      </w:pPr>
    </w:p>
    <w:p w:rsidR="002C2A68" w:rsidRDefault="002C2A68" w:rsidP="002C2A68">
      <w:pPr>
        <w:pStyle w:val="Encabezado"/>
        <w:jc w:val="both"/>
        <w:outlineLvl w:val="0"/>
      </w:pPr>
    </w:p>
    <w:p w:rsidR="002C2A68" w:rsidRDefault="002C2A68" w:rsidP="00F65CAD">
      <w:pPr>
        <w:pBdr>
          <w:top w:val="single" w:sz="12" w:space="1" w:color="auto"/>
        </w:pBdr>
        <w:jc w:val="both"/>
      </w:pPr>
      <w:r>
        <w:t>Este proyecto evalúa los siguientes Criterios de Evaluación:</w:t>
      </w:r>
    </w:p>
    <w:p w:rsidR="002C2A68" w:rsidRDefault="002C2A68" w:rsidP="002C2A68">
      <w:pPr>
        <w:pStyle w:val="Prrafodelista"/>
        <w:numPr>
          <w:ilvl w:val="0"/>
          <w:numId w:val="12"/>
        </w:numPr>
        <w:jc w:val="both"/>
      </w:pPr>
      <w:r>
        <w:t>C.E.8.4 Se ha estructurado un sitio web utilizando etiquetas semánticas (10 puntos)</w:t>
      </w:r>
    </w:p>
    <w:p w:rsidR="002C2A68" w:rsidRDefault="002C2A68" w:rsidP="002C2A68">
      <w:pPr>
        <w:pStyle w:val="Prrafodelista"/>
        <w:numPr>
          <w:ilvl w:val="1"/>
          <w:numId w:val="12"/>
        </w:numPr>
        <w:jc w:val="both"/>
      </w:pPr>
      <w:r>
        <w:t>Uso de etiquetas semánticas (6p)</w:t>
      </w:r>
    </w:p>
    <w:p w:rsidR="002C2A68" w:rsidRDefault="002C2A68" w:rsidP="002C2A68">
      <w:pPr>
        <w:pStyle w:val="Prrafodelista"/>
        <w:numPr>
          <w:ilvl w:val="1"/>
          <w:numId w:val="12"/>
        </w:numPr>
        <w:jc w:val="both"/>
      </w:pPr>
      <w:r>
        <w:t>Uso de otras etiquetas para estructurar el documento (hx, p, etc) (4p)</w:t>
      </w:r>
    </w:p>
    <w:p w:rsidR="002C2A68" w:rsidRDefault="002C2A68" w:rsidP="002C2A68">
      <w:pPr>
        <w:pStyle w:val="Prrafodelista"/>
        <w:numPr>
          <w:ilvl w:val="0"/>
          <w:numId w:val="12"/>
        </w:numPr>
        <w:jc w:val="both"/>
      </w:pPr>
      <w:r>
        <w:t>C.E.8.5 Se ha diseñado correctamente la maquetación de un sitio web, utilizando los distintos tipos de posicionamiento de elementos (10+2p)</w:t>
      </w:r>
    </w:p>
    <w:p w:rsidR="002C2A68" w:rsidRDefault="002C2A68" w:rsidP="002C2A68">
      <w:pPr>
        <w:pStyle w:val="Prrafodelista"/>
        <w:numPr>
          <w:ilvl w:val="1"/>
          <w:numId w:val="12"/>
        </w:numPr>
        <w:jc w:val="both"/>
      </w:pPr>
      <w:r>
        <w:t>Diseño del wrapper (1</w:t>
      </w:r>
      <w:r w:rsidR="00F65CAD">
        <w:t>,5</w:t>
      </w:r>
      <w:r>
        <w:t>p)</w:t>
      </w:r>
    </w:p>
    <w:p w:rsidR="002C2A68" w:rsidRDefault="002C2A68" w:rsidP="002C2A68">
      <w:pPr>
        <w:pStyle w:val="Prrafodelista"/>
        <w:numPr>
          <w:ilvl w:val="1"/>
          <w:numId w:val="12"/>
        </w:numPr>
        <w:jc w:val="both"/>
      </w:pPr>
      <w:r>
        <w:t>Ubicación de las fichas en la pantalla (2</w:t>
      </w:r>
      <w:r w:rsidR="00F65CAD">
        <w:t>,5</w:t>
      </w:r>
      <w:r>
        <w:t>p)</w:t>
      </w:r>
    </w:p>
    <w:p w:rsidR="002C2A68" w:rsidRPr="002C2A68" w:rsidRDefault="002C2A68" w:rsidP="00864A2E">
      <w:pPr>
        <w:pStyle w:val="Prrafodelista"/>
        <w:numPr>
          <w:ilvl w:val="1"/>
          <w:numId w:val="12"/>
        </w:numPr>
        <w:jc w:val="both"/>
      </w:pPr>
      <w:r w:rsidRPr="002C2A68">
        <w:rPr>
          <w:rFonts w:eastAsia="Times New Roman"/>
          <w:color w:val="000000"/>
          <w:kern w:val="0"/>
          <w:lang w:eastAsia="es-ES"/>
        </w:rPr>
        <w:t>Ubicación de los textos e imágenes en las fichas (4p)</w:t>
      </w:r>
    </w:p>
    <w:p w:rsidR="002C2A68" w:rsidRPr="002C2A68" w:rsidRDefault="002C2A68" w:rsidP="00864A2E">
      <w:pPr>
        <w:pStyle w:val="Prrafodelista"/>
        <w:numPr>
          <w:ilvl w:val="1"/>
          <w:numId w:val="12"/>
        </w:numPr>
        <w:jc w:val="both"/>
      </w:pPr>
      <w:r>
        <w:rPr>
          <w:rFonts w:eastAsia="Times New Roman"/>
          <w:color w:val="000000"/>
          <w:kern w:val="0"/>
          <w:lang w:eastAsia="es-ES"/>
        </w:rPr>
        <w:t>Formatos de los textos (2p)</w:t>
      </w:r>
    </w:p>
    <w:p w:rsidR="002C2A68" w:rsidRDefault="002C2A68" w:rsidP="00196CFB">
      <w:pPr>
        <w:pStyle w:val="Prrafodelista"/>
        <w:numPr>
          <w:ilvl w:val="1"/>
          <w:numId w:val="12"/>
        </w:numPr>
        <w:jc w:val="both"/>
      </w:pPr>
      <w:r>
        <w:t>Caja Extra (2p)</w:t>
      </w:r>
    </w:p>
    <w:p w:rsidR="002C2A68" w:rsidRDefault="002C2A68" w:rsidP="002C2A68">
      <w:pPr>
        <w:pStyle w:val="Prrafodelista"/>
        <w:numPr>
          <w:ilvl w:val="0"/>
          <w:numId w:val="12"/>
        </w:numPr>
        <w:jc w:val="both"/>
      </w:pPr>
      <w:r>
        <w:t>C.E.8.6. Se ha reconocido el modelo de cajas para asignar las dimensiones correctas a los elementos HTML (10 puntos)</w:t>
      </w:r>
    </w:p>
    <w:p w:rsidR="002C2A68" w:rsidRDefault="002C2A68" w:rsidP="002C2A68">
      <w:pPr>
        <w:pStyle w:val="Prrafodelista"/>
        <w:numPr>
          <w:ilvl w:val="1"/>
          <w:numId w:val="12"/>
        </w:numPr>
        <w:jc w:val="both"/>
      </w:pPr>
      <w:r>
        <w:t>Dimensionamiento correcto de las cajas (4p)</w:t>
      </w:r>
    </w:p>
    <w:p w:rsidR="002C2A68" w:rsidRDefault="002C2A68" w:rsidP="002C2A68">
      <w:pPr>
        <w:pStyle w:val="Prrafodelista"/>
        <w:numPr>
          <w:ilvl w:val="1"/>
          <w:numId w:val="12"/>
        </w:numPr>
        <w:jc w:val="both"/>
      </w:pPr>
      <w:r>
        <w:t>Márgenes entre cajas (2p)</w:t>
      </w:r>
    </w:p>
    <w:p w:rsidR="002C2A68" w:rsidRDefault="002C2A68" w:rsidP="002C2A68">
      <w:pPr>
        <w:pStyle w:val="Prrafodelista"/>
        <w:numPr>
          <w:ilvl w:val="1"/>
          <w:numId w:val="12"/>
        </w:numPr>
        <w:jc w:val="both"/>
      </w:pPr>
      <w:r>
        <w:t>Diseño de bordes (2p)</w:t>
      </w:r>
    </w:p>
    <w:p w:rsidR="002C2A68" w:rsidRDefault="002C2A68" w:rsidP="002C2A68">
      <w:pPr>
        <w:pStyle w:val="Prrafodelista"/>
        <w:numPr>
          <w:ilvl w:val="1"/>
          <w:numId w:val="12"/>
        </w:numPr>
        <w:jc w:val="both"/>
      </w:pPr>
      <w:r>
        <w:t>Uso adecuado de box-sizing (1p)</w:t>
      </w:r>
    </w:p>
    <w:p w:rsidR="002C2A68" w:rsidRDefault="002C2A68" w:rsidP="002C2A68">
      <w:pPr>
        <w:pStyle w:val="Prrafodelista"/>
        <w:numPr>
          <w:ilvl w:val="1"/>
          <w:numId w:val="12"/>
        </w:numPr>
        <w:jc w:val="both"/>
      </w:pPr>
      <w:r>
        <w:t>Uso de fondos (sencillos) (1p)</w:t>
      </w:r>
    </w:p>
    <w:p w:rsidR="002C2A68" w:rsidRPr="00356D44" w:rsidRDefault="002C2A68" w:rsidP="002C2A68">
      <w:pPr>
        <w:numPr>
          <w:ilvl w:val="0"/>
          <w:numId w:val="12"/>
        </w:numPr>
        <w:contextualSpacing/>
        <w:jc w:val="both"/>
      </w:pPr>
      <w:r w:rsidRPr="00356D44">
        <w:t>C.E.2.6 Se han utilizado herramientas en la creación documentos web (10 puntos):</w:t>
      </w:r>
    </w:p>
    <w:p w:rsidR="002C2A68" w:rsidRPr="00356D44" w:rsidRDefault="002C2A68" w:rsidP="002C2A68">
      <w:pPr>
        <w:numPr>
          <w:ilvl w:val="1"/>
          <w:numId w:val="12"/>
        </w:numPr>
        <w:contextualSpacing/>
        <w:jc w:val="both"/>
      </w:pPr>
      <w:r w:rsidRPr="00356D44">
        <w:t>Orden y limpieza del código (4p)</w:t>
      </w:r>
    </w:p>
    <w:p w:rsidR="002C2A68" w:rsidRPr="00356D44" w:rsidRDefault="002C2A68" w:rsidP="002C2A68">
      <w:pPr>
        <w:numPr>
          <w:ilvl w:val="1"/>
          <w:numId w:val="12"/>
        </w:numPr>
        <w:contextualSpacing/>
        <w:jc w:val="both"/>
      </w:pPr>
      <w:r w:rsidRPr="00356D44">
        <w:lastRenderedPageBreak/>
        <w:t>Corrección Sintáctica</w:t>
      </w:r>
      <w:r>
        <w:t xml:space="preserve"> HTML</w:t>
      </w:r>
      <w:r w:rsidRPr="00356D44">
        <w:t xml:space="preserve"> (5p)</w:t>
      </w:r>
    </w:p>
    <w:p w:rsidR="002C2A68" w:rsidRDefault="002C2A68" w:rsidP="002C2A68">
      <w:pPr>
        <w:numPr>
          <w:ilvl w:val="1"/>
          <w:numId w:val="12"/>
        </w:numPr>
        <w:contextualSpacing/>
        <w:jc w:val="both"/>
      </w:pPr>
      <w:r w:rsidRPr="00356D44">
        <w:t>Cumplimiento de las normas de entrega (1p)</w:t>
      </w:r>
    </w:p>
    <w:p w:rsidR="002C2A68" w:rsidRPr="00356D44" w:rsidRDefault="002C2A68" w:rsidP="002C2A68">
      <w:pPr>
        <w:numPr>
          <w:ilvl w:val="0"/>
          <w:numId w:val="12"/>
        </w:numPr>
        <w:jc w:val="both"/>
      </w:pPr>
      <w:r w:rsidRPr="00356D44">
        <w:rPr>
          <w:lang w:val="en-US"/>
        </w:rPr>
        <w:t>C.E.2.8 Se han aplicado hojas de estilo</w:t>
      </w:r>
    </w:p>
    <w:p w:rsidR="002C2A68" w:rsidRDefault="002C2A68" w:rsidP="002C2A68">
      <w:pPr>
        <w:numPr>
          <w:ilvl w:val="1"/>
          <w:numId w:val="12"/>
        </w:numPr>
        <w:jc w:val="both"/>
      </w:pPr>
      <w:r>
        <w:t>Inclusión de la hoja de estilo en la página HTML (2p)</w:t>
      </w:r>
    </w:p>
    <w:p w:rsidR="002C2A68" w:rsidRDefault="002C2A68" w:rsidP="002C2A68">
      <w:pPr>
        <w:numPr>
          <w:ilvl w:val="1"/>
          <w:numId w:val="12"/>
        </w:numPr>
        <w:jc w:val="both"/>
      </w:pPr>
      <w:r>
        <w:t>Corrección Sintáctica CSS (3p)</w:t>
      </w:r>
    </w:p>
    <w:p w:rsidR="002C2A68" w:rsidRDefault="002C2A68" w:rsidP="002C2A68">
      <w:pPr>
        <w:numPr>
          <w:ilvl w:val="1"/>
          <w:numId w:val="12"/>
        </w:numPr>
        <w:jc w:val="both"/>
      </w:pPr>
      <w:r>
        <w:t>Uso correcto de los selectores básicos y jerárquicos (3p)</w:t>
      </w:r>
    </w:p>
    <w:p w:rsidR="002C2A68" w:rsidRPr="00356D44" w:rsidRDefault="002C2A68" w:rsidP="002C2A68">
      <w:pPr>
        <w:numPr>
          <w:ilvl w:val="1"/>
          <w:numId w:val="12"/>
        </w:numPr>
        <w:jc w:val="both"/>
      </w:pPr>
      <w:r>
        <w:t>Reutilización de estilos cuando sea necesario (2p)</w:t>
      </w:r>
    </w:p>
    <w:p w:rsidR="002C2A68" w:rsidRPr="00E63880" w:rsidRDefault="002C2A68" w:rsidP="002C2A68"/>
    <w:p w:rsidR="002C2A68" w:rsidRPr="00AE2D55" w:rsidRDefault="002C2A68" w:rsidP="002C2A68">
      <w:pPr>
        <w:pStyle w:val="Encabezado"/>
        <w:jc w:val="both"/>
        <w:rPr>
          <w:b/>
          <w:bCs/>
        </w:rPr>
      </w:pPr>
    </w:p>
    <w:p w:rsidR="002C2A68" w:rsidRDefault="002C2A68" w:rsidP="002C2A68">
      <w:pPr>
        <w:pStyle w:val="Encabezado"/>
        <w:jc w:val="both"/>
        <w:outlineLvl w:val="0"/>
      </w:pPr>
    </w:p>
    <w:sectPr w:rsidR="002C2A68" w:rsidSect="006F6AE2">
      <w:headerReference w:type="default" r:id="rId7"/>
      <w:footerReference w:type="default" r:id="rId8"/>
      <w:pgSz w:w="11906" w:h="16838" w:code="9"/>
      <w:pgMar w:top="1985" w:right="1701" w:bottom="1701" w:left="1701" w:header="709" w:footer="45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6A17" w:rsidRDefault="00886A17" w:rsidP="007C14BF">
      <w:r>
        <w:separator/>
      </w:r>
    </w:p>
  </w:endnote>
  <w:endnote w:type="continuationSeparator" w:id="0">
    <w:p w:rsidR="00886A17" w:rsidRDefault="00886A17" w:rsidP="007C14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cima Nova Pro">
    <w:panose1 w:val="02000506000000020004"/>
    <w:charset w:val="00"/>
    <w:family w:val="modern"/>
    <w:notTrueType/>
    <w:pitch w:val="variable"/>
    <w:sig w:usb0="8000022F" w:usb1="4000004A" w:usb2="00000000" w:usb3="00000000" w:csb0="00000097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Gill Sans MT Condensed">
    <w:panose1 w:val="020B0506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5836" w:rsidRPr="00BA1C8B" w:rsidRDefault="00175836">
    <w:pPr>
      <w:pStyle w:val="Piedepgina"/>
      <w:jc w:val="center"/>
      <w:rPr>
        <w:sz w:val="20"/>
      </w:rPr>
    </w:pPr>
    <w:r w:rsidRPr="00BA1C8B">
      <w:rPr>
        <w:sz w:val="20"/>
      </w:rPr>
      <w:fldChar w:fldCharType="begin"/>
    </w:r>
    <w:r w:rsidRPr="00BA1C8B">
      <w:rPr>
        <w:sz w:val="20"/>
      </w:rPr>
      <w:instrText xml:space="preserve"> PAGE   \* MERGEFORMAT </w:instrText>
    </w:r>
    <w:r w:rsidRPr="00BA1C8B">
      <w:rPr>
        <w:sz w:val="20"/>
      </w:rPr>
      <w:fldChar w:fldCharType="separate"/>
    </w:r>
    <w:r w:rsidR="007C79BD">
      <w:rPr>
        <w:noProof/>
        <w:sz w:val="20"/>
      </w:rPr>
      <w:t>1</w:t>
    </w:r>
    <w:r w:rsidRPr="00BA1C8B">
      <w:rPr>
        <w:sz w:val="20"/>
      </w:rPr>
      <w:fldChar w:fldCharType="end"/>
    </w:r>
  </w:p>
  <w:p w:rsidR="00175836" w:rsidRDefault="0017583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6A17" w:rsidRDefault="00886A17" w:rsidP="007C14BF">
      <w:r>
        <w:separator/>
      </w:r>
    </w:p>
  </w:footnote>
  <w:footnote w:type="continuationSeparator" w:id="0">
    <w:p w:rsidR="00886A17" w:rsidRDefault="00886A17" w:rsidP="007C14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5836" w:rsidRPr="00CC32E1" w:rsidRDefault="001A13D7">
    <w:pPr>
      <w:pStyle w:val="Encabezado"/>
      <w:rPr>
        <w:rFonts w:ascii="Bradley Hand ITC" w:hAnsi="Bradley Hand ITC" w:cs="Bradley Hand ITC"/>
        <w:b/>
        <w:bCs/>
      </w:rPr>
    </w:pPr>
    <w:r w:rsidRPr="001A13D7">
      <w:rPr>
        <w:rFonts w:ascii="Bradley Hand ITC" w:hAnsi="Bradley Hand ITC" w:cs="Bradley Hand ITC"/>
        <w:b/>
        <w:bCs/>
        <w:noProof/>
        <w:lang w:eastAsia="es-E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741CA32" wp14:editId="41F6C278">
              <wp:simplePos x="0" y="0"/>
              <wp:positionH relativeFrom="column">
                <wp:posOffset>1942465</wp:posOffset>
              </wp:positionH>
              <wp:positionV relativeFrom="paragraph">
                <wp:posOffset>-143510</wp:posOffset>
              </wp:positionV>
              <wp:extent cx="2632075" cy="587375"/>
              <wp:effectExtent l="0" t="0" r="0" b="3175"/>
              <wp:wrapNone/>
              <wp:docPr id="4" name="Text Box 1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32075" cy="587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A13D7" w:rsidRPr="0060091F" w:rsidRDefault="001A13D7" w:rsidP="001A13D7">
                          <w:pPr>
                            <w:jc w:val="right"/>
                            <w:rPr>
                              <w:rFonts w:cs="Gill Sans MT Condensed"/>
                              <w:i/>
                              <w:color w:val="516270"/>
                              <w:sz w:val="18"/>
                              <w:szCs w:val="28"/>
                            </w:rPr>
                          </w:pPr>
                          <w:r w:rsidRPr="0060091F">
                            <w:rPr>
                              <w:rFonts w:cs="Gill Sans MT Condensed"/>
                              <w:i/>
                              <w:color w:val="516270"/>
                              <w:sz w:val="18"/>
                              <w:szCs w:val="28"/>
                            </w:rPr>
                            <w:t>Formación Profesional</w:t>
                          </w:r>
                        </w:p>
                        <w:p w:rsidR="001A13D7" w:rsidRPr="0060091F" w:rsidRDefault="001A13D7" w:rsidP="001A13D7">
                          <w:pPr>
                            <w:jc w:val="right"/>
                            <w:rPr>
                              <w:rFonts w:cs="Gill Sans MT Condensed"/>
                              <w:i/>
                              <w:color w:val="516270"/>
                              <w:sz w:val="18"/>
                              <w:szCs w:val="28"/>
                            </w:rPr>
                          </w:pPr>
                          <w:r w:rsidRPr="0060091F">
                            <w:rPr>
                              <w:rFonts w:cs="Gill Sans MT Condensed"/>
                              <w:i/>
                              <w:color w:val="516270"/>
                              <w:sz w:val="18"/>
                              <w:szCs w:val="28"/>
                            </w:rPr>
                            <w:t>1º CFGS DAM</w:t>
                          </w:r>
                        </w:p>
                        <w:p w:rsidR="001A13D7" w:rsidRPr="0060091F" w:rsidRDefault="001A13D7" w:rsidP="001A13D7">
                          <w:pPr>
                            <w:jc w:val="right"/>
                            <w:rPr>
                              <w:rFonts w:cs="Gill Sans MT Condensed"/>
                              <w:i/>
                              <w:color w:val="516270"/>
                              <w:sz w:val="18"/>
                              <w:szCs w:val="28"/>
                            </w:rPr>
                          </w:pPr>
                          <w:r w:rsidRPr="0060091F">
                            <w:rPr>
                              <w:rFonts w:cs="Gill Sans MT Condensed"/>
                              <w:i/>
                              <w:color w:val="516270"/>
                              <w:sz w:val="18"/>
                              <w:szCs w:val="28"/>
                            </w:rPr>
                            <w:t xml:space="preserve">LMSGI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41CA32" id="_x0000_t202" coordsize="21600,21600" o:spt="202" path="m,l,21600r21600,l21600,xe">
              <v:stroke joinstyle="miter"/>
              <v:path gradientshapeok="t" o:connecttype="rect"/>
            </v:shapetype>
            <v:shape id="Text Box 162" o:spid="_x0000_s1026" type="#_x0000_t202" style="position:absolute;margin-left:152.95pt;margin-top:-11.3pt;width:207.25pt;height:46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yW5tgIAALs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" filled="f" stroked="f">
              <v:textbox>
                <w:txbxContent>
                  <w:p w:rsidR="001A13D7" w:rsidRPr="0060091F" w:rsidRDefault="001A13D7" w:rsidP="001A13D7">
                    <w:pPr>
                      <w:jc w:val="right"/>
                      <w:rPr>
                        <w:rFonts w:cs="Gill Sans MT Condensed"/>
                        <w:i/>
                        <w:color w:val="516270"/>
                        <w:sz w:val="18"/>
                        <w:szCs w:val="28"/>
                      </w:rPr>
                    </w:pPr>
                    <w:r w:rsidRPr="0060091F">
                      <w:rPr>
                        <w:rFonts w:cs="Gill Sans MT Condensed"/>
                        <w:i/>
                        <w:color w:val="516270"/>
                        <w:sz w:val="18"/>
                        <w:szCs w:val="28"/>
                      </w:rPr>
                      <w:t>Formación Profesional</w:t>
                    </w:r>
                  </w:p>
                  <w:p w:rsidR="001A13D7" w:rsidRPr="0060091F" w:rsidRDefault="001A13D7" w:rsidP="001A13D7">
                    <w:pPr>
                      <w:jc w:val="right"/>
                      <w:rPr>
                        <w:rFonts w:cs="Gill Sans MT Condensed"/>
                        <w:i/>
                        <w:color w:val="516270"/>
                        <w:sz w:val="18"/>
                        <w:szCs w:val="28"/>
                      </w:rPr>
                    </w:pPr>
                    <w:r w:rsidRPr="0060091F">
                      <w:rPr>
                        <w:rFonts w:cs="Gill Sans MT Condensed"/>
                        <w:i/>
                        <w:color w:val="516270"/>
                        <w:sz w:val="18"/>
                        <w:szCs w:val="28"/>
                      </w:rPr>
                      <w:t>1º CFGS DAM</w:t>
                    </w:r>
                  </w:p>
                  <w:p w:rsidR="001A13D7" w:rsidRPr="0060091F" w:rsidRDefault="001A13D7" w:rsidP="001A13D7">
                    <w:pPr>
                      <w:jc w:val="right"/>
                      <w:rPr>
                        <w:rFonts w:cs="Gill Sans MT Condensed"/>
                        <w:i/>
                        <w:color w:val="516270"/>
                        <w:sz w:val="18"/>
                        <w:szCs w:val="28"/>
                      </w:rPr>
                    </w:pPr>
                    <w:r w:rsidRPr="0060091F">
                      <w:rPr>
                        <w:rFonts w:cs="Gill Sans MT Condensed"/>
                        <w:i/>
                        <w:color w:val="516270"/>
                        <w:sz w:val="18"/>
                        <w:szCs w:val="28"/>
                      </w:rPr>
                      <w:t xml:space="preserve">LMSGI </w:t>
                    </w:r>
                  </w:p>
                </w:txbxContent>
              </v:textbox>
            </v:shape>
          </w:pict>
        </mc:Fallback>
      </mc:AlternateContent>
    </w:r>
    <w:r w:rsidRPr="001A13D7">
      <w:rPr>
        <w:rFonts w:ascii="Bradley Hand ITC" w:hAnsi="Bradley Hand ITC" w:cs="Bradley Hand ITC"/>
        <w:b/>
        <w:bCs/>
        <w:noProof/>
        <w:lang w:eastAsia="es-ES"/>
      </w:rPr>
      <w:drawing>
        <wp:anchor distT="0" distB="0" distL="114300" distR="114300" simplePos="0" relativeHeight="251661312" behindDoc="0" locked="0" layoutInCell="1" allowOverlap="1" wp14:anchorId="328F5B6C" wp14:editId="40B3124E">
          <wp:simplePos x="0" y="0"/>
          <wp:positionH relativeFrom="column">
            <wp:posOffset>-1066800</wp:posOffset>
          </wp:positionH>
          <wp:positionV relativeFrom="paragraph">
            <wp:posOffset>-924560</wp:posOffset>
          </wp:positionV>
          <wp:extent cx="7546340" cy="1405255"/>
          <wp:effectExtent l="0" t="0" r="0" b="4445"/>
          <wp:wrapNone/>
          <wp:docPr id="6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becera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6340" cy="14052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2E36F2C"/>
    <w:multiLevelType w:val="hybridMultilevel"/>
    <w:tmpl w:val="9A50717E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DCA082F"/>
    <w:multiLevelType w:val="hybridMultilevel"/>
    <w:tmpl w:val="1DC2F56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033829"/>
    <w:multiLevelType w:val="hybridMultilevel"/>
    <w:tmpl w:val="716815B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D9D211F"/>
    <w:multiLevelType w:val="hybridMultilevel"/>
    <w:tmpl w:val="9850CEE4"/>
    <w:lvl w:ilvl="0" w:tplc="9E664FA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7E5868"/>
    <w:multiLevelType w:val="hybridMultilevel"/>
    <w:tmpl w:val="8D6028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815004"/>
    <w:multiLevelType w:val="hybridMultilevel"/>
    <w:tmpl w:val="E4C033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6E5448"/>
    <w:multiLevelType w:val="hybridMultilevel"/>
    <w:tmpl w:val="07DCF952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B525A10"/>
    <w:multiLevelType w:val="multilevel"/>
    <w:tmpl w:val="AB3A6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555D27DA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5591583E"/>
    <w:multiLevelType w:val="hybridMultilevel"/>
    <w:tmpl w:val="F43C6A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F8226F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0"/>
  </w:num>
  <w:num w:numId="5">
    <w:abstractNumId w:val="11"/>
  </w:num>
  <w:num w:numId="6">
    <w:abstractNumId w:val="2"/>
  </w:num>
  <w:num w:numId="7">
    <w:abstractNumId w:val="8"/>
  </w:num>
  <w:num w:numId="8">
    <w:abstractNumId w:val="9"/>
  </w:num>
  <w:num w:numId="9">
    <w:abstractNumId w:val="10"/>
  </w:num>
  <w:num w:numId="10">
    <w:abstractNumId w:val="4"/>
  </w:num>
  <w:num w:numId="11">
    <w:abstractNumId w:val="3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ttachedTemplate r:id="rId1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EBE"/>
    <w:rsid w:val="00006B5C"/>
    <w:rsid w:val="00064AD8"/>
    <w:rsid w:val="00087DC4"/>
    <w:rsid w:val="000B6336"/>
    <w:rsid w:val="0012602C"/>
    <w:rsid w:val="001470F0"/>
    <w:rsid w:val="00152FEA"/>
    <w:rsid w:val="00155E89"/>
    <w:rsid w:val="0017510A"/>
    <w:rsid w:val="00175500"/>
    <w:rsid w:val="00175836"/>
    <w:rsid w:val="00186553"/>
    <w:rsid w:val="001A13D7"/>
    <w:rsid w:val="001B3C14"/>
    <w:rsid w:val="001D79E0"/>
    <w:rsid w:val="002113D1"/>
    <w:rsid w:val="00232941"/>
    <w:rsid w:val="0025438D"/>
    <w:rsid w:val="00283166"/>
    <w:rsid w:val="002C2A68"/>
    <w:rsid w:val="002E3959"/>
    <w:rsid w:val="002F04D6"/>
    <w:rsid w:val="003101FC"/>
    <w:rsid w:val="00331F3D"/>
    <w:rsid w:val="0035355A"/>
    <w:rsid w:val="00395BBC"/>
    <w:rsid w:val="003C34F8"/>
    <w:rsid w:val="003C66A9"/>
    <w:rsid w:val="003C70A8"/>
    <w:rsid w:val="003D7D46"/>
    <w:rsid w:val="003E58A5"/>
    <w:rsid w:val="00470D2E"/>
    <w:rsid w:val="004A7503"/>
    <w:rsid w:val="004B49F7"/>
    <w:rsid w:val="004F3797"/>
    <w:rsid w:val="00501CF3"/>
    <w:rsid w:val="00527EDE"/>
    <w:rsid w:val="00580C42"/>
    <w:rsid w:val="005C3841"/>
    <w:rsid w:val="005D1A84"/>
    <w:rsid w:val="0060091F"/>
    <w:rsid w:val="00660BD1"/>
    <w:rsid w:val="00694D93"/>
    <w:rsid w:val="006C46D8"/>
    <w:rsid w:val="006C4EBE"/>
    <w:rsid w:val="006E2A25"/>
    <w:rsid w:val="006E5EDA"/>
    <w:rsid w:val="006F6AE2"/>
    <w:rsid w:val="00703615"/>
    <w:rsid w:val="0070525D"/>
    <w:rsid w:val="00731C71"/>
    <w:rsid w:val="007519A8"/>
    <w:rsid w:val="007C14BF"/>
    <w:rsid w:val="007C79BD"/>
    <w:rsid w:val="007F2D7B"/>
    <w:rsid w:val="00812B48"/>
    <w:rsid w:val="00823237"/>
    <w:rsid w:val="00837BC4"/>
    <w:rsid w:val="008616BA"/>
    <w:rsid w:val="00863515"/>
    <w:rsid w:val="0088131F"/>
    <w:rsid w:val="00886A17"/>
    <w:rsid w:val="008B2860"/>
    <w:rsid w:val="008D61B5"/>
    <w:rsid w:val="008E0D88"/>
    <w:rsid w:val="008E27D6"/>
    <w:rsid w:val="008F17E9"/>
    <w:rsid w:val="00911D60"/>
    <w:rsid w:val="00932780"/>
    <w:rsid w:val="009561DC"/>
    <w:rsid w:val="00956C94"/>
    <w:rsid w:val="009D5954"/>
    <w:rsid w:val="009D7A0D"/>
    <w:rsid w:val="009F6C1D"/>
    <w:rsid w:val="00A66D2D"/>
    <w:rsid w:val="00A834D8"/>
    <w:rsid w:val="00A97CAA"/>
    <w:rsid w:val="00AC342F"/>
    <w:rsid w:val="00B15C6F"/>
    <w:rsid w:val="00B61B3A"/>
    <w:rsid w:val="00B65CAE"/>
    <w:rsid w:val="00B66C41"/>
    <w:rsid w:val="00B755F2"/>
    <w:rsid w:val="00B840DF"/>
    <w:rsid w:val="00B9200A"/>
    <w:rsid w:val="00BA1C8B"/>
    <w:rsid w:val="00BE0CC5"/>
    <w:rsid w:val="00C0688C"/>
    <w:rsid w:val="00C274CF"/>
    <w:rsid w:val="00C34CCF"/>
    <w:rsid w:val="00C37FAD"/>
    <w:rsid w:val="00C77F0A"/>
    <w:rsid w:val="00C80CD8"/>
    <w:rsid w:val="00C843DD"/>
    <w:rsid w:val="00CB79E8"/>
    <w:rsid w:val="00CC15FA"/>
    <w:rsid w:val="00CC32E1"/>
    <w:rsid w:val="00CC4F0D"/>
    <w:rsid w:val="00CD0D9E"/>
    <w:rsid w:val="00D05410"/>
    <w:rsid w:val="00D07356"/>
    <w:rsid w:val="00D11855"/>
    <w:rsid w:val="00D17EC2"/>
    <w:rsid w:val="00D45319"/>
    <w:rsid w:val="00D75A86"/>
    <w:rsid w:val="00D94BA6"/>
    <w:rsid w:val="00DA6E39"/>
    <w:rsid w:val="00E356D0"/>
    <w:rsid w:val="00E462D8"/>
    <w:rsid w:val="00EA1337"/>
    <w:rsid w:val="00EA1ACA"/>
    <w:rsid w:val="00EC3369"/>
    <w:rsid w:val="00EC5EF2"/>
    <w:rsid w:val="00F13F44"/>
    <w:rsid w:val="00F50E98"/>
    <w:rsid w:val="00F65CAD"/>
    <w:rsid w:val="00F83387"/>
    <w:rsid w:val="00F94AFD"/>
    <w:rsid w:val="00F97434"/>
    <w:rsid w:val="00FA1CFA"/>
    <w:rsid w:val="00FA4F10"/>
    <w:rsid w:val="00FA69EB"/>
    <w:rsid w:val="00FB538F"/>
    <w:rsid w:val="00FD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B4B4450"/>
  <w15:docId w15:val="{8FDFE29A-C723-4DF5-BF2B-A0F257226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lock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6E39"/>
    <w:pPr>
      <w:widowControl w:val="0"/>
      <w:suppressAutoHyphens/>
    </w:pPr>
    <w:rPr>
      <w:rFonts w:ascii="Decima Nova Pro" w:eastAsia="Arial Unicode MS" w:hAnsi="Decima Nova Pro"/>
      <w:kern w:val="1"/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ar"/>
    <w:qFormat/>
    <w:locked/>
    <w:rsid w:val="0017510A"/>
    <w:pPr>
      <w:keepNext/>
      <w:spacing w:before="240" w:after="60"/>
      <w:outlineLvl w:val="0"/>
    </w:pPr>
    <w:rPr>
      <w:rFonts w:ascii="Century" w:eastAsia="Times New Roman" w:hAnsi="Century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semiHidden/>
    <w:unhideWhenUsed/>
    <w:qFormat/>
    <w:locked/>
    <w:rsid w:val="0017510A"/>
    <w:pPr>
      <w:keepNext/>
      <w:spacing w:before="240" w:after="60"/>
      <w:outlineLvl w:val="1"/>
    </w:pPr>
    <w:rPr>
      <w:rFonts w:ascii="Century" w:eastAsia="Times New Roman" w:hAnsi="Century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EA1337"/>
    <w:pPr>
      <w:tabs>
        <w:tab w:val="center" w:pos="4252"/>
        <w:tab w:val="right" w:pos="8504"/>
      </w:tabs>
    </w:pPr>
    <w:rPr>
      <w:rFonts w:eastAsia="Calibri"/>
    </w:rPr>
  </w:style>
  <w:style w:type="character" w:customStyle="1" w:styleId="EncabezadoCar">
    <w:name w:val="Encabezado Car"/>
    <w:link w:val="Encabezado"/>
    <w:uiPriority w:val="99"/>
    <w:locked/>
    <w:rsid w:val="00EA1337"/>
    <w:rPr>
      <w:rFonts w:ascii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rsid w:val="00EA1337"/>
    <w:pPr>
      <w:tabs>
        <w:tab w:val="center" w:pos="4252"/>
        <w:tab w:val="right" w:pos="8504"/>
      </w:tabs>
    </w:pPr>
    <w:rPr>
      <w:rFonts w:ascii="Trebuchet MS" w:eastAsia="Calibri" w:hAnsi="Trebuchet MS"/>
    </w:rPr>
  </w:style>
  <w:style w:type="character" w:customStyle="1" w:styleId="PiedepginaCar">
    <w:name w:val="Pie de página Car"/>
    <w:link w:val="Piedepgina"/>
    <w:uiPriority w:val="99"/>
    <w:locked/>
    <w:rsid w:val="00EA1337"/>
    <w:rPr>
      <w:rFonts w:ascii="Trebuchet MS" w:hAnsi="Trebuchet MS" w:cs="Trebuchet MS"/>
      <w:color w:val="000000"/>
      <w:sz w:val="24"/>
      <w:szCs w:val="24"/>
      <w:lang w:eastAsia="es-ES"/>
    </w:rPr>
  </w:style>
  <w:style w:type="paragraph" w:customStyle="1" w:styleId="Nombredireccininterior">
    <w:name w:val="Nombre dirección interior"/>
    <w:basedOn w:val="Normal"/>
    <w:next w:val="Normal"/>
    <w:uiPriority w:val="99"/>
    <w:rsid w:val="00EA1337"/>
    <w:pPr>
      <w:spacing w:before="220"/>
      <w:ind w:left="835" w:right="-360"/>
    </w:pPr>
    <w:rPr>
      <w:rFonts w:eastAsia="Batang"/>
      <w:sz w:val="20"/>
      <w:szCs w:val="20"/>
    </w:rPr>
  </w:style>
  <w:style w:type="table" w:styleId="Tablaconcuadrcula">
    <w:name w:val="Table Grid"/>
    <w:basedOn w:val="Tablanormal"/>
    <w:uiPriority w:val="59"/>
    <w:locked/>
    <w:rsid w:val="006C46D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A1C8B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BA1C8B"/>
    <w:rPr>
      <w:rFonts w:ascii="Tahoma" w:eastAsia="Times New Roman" w:hAnsi="Tahoma" w:cs="Tahoma"/>
      <w:color w:val="000000"/>
      <w:sz w:val="16"/>
      <w:szCs w:val="16"/>
    </w:rPr>
  </w:style>
  <w:style w:type="character" w:styleId="nfasis">
    <w:name w:val="Emphasis"/>
    <w:basedOn w:val="Fuentedeprrafopredeter"/>
    <w:qFormat/>
    <w:locked/>
    <w:rsid w:val="0017510A"/>
    <w:rPr>
      <w:rFonts w:ascii="Century Gothic" w:hAnsi="Century Gothic"/>
      <w:i/>
      <w:iCs/>
    </w:rPr>
  </w:style>
  <w:style w:type="paragraph" w:styleId="Subttulo">
    <w:name w:val="Subtitle"/>
    <w:basedOn w:val="Normal"/>
    <w:next w:val="Normal"/>
    <w:link w:val="SubttuloCar"/>
    <w:qFormat/>
    <w:locked/>
    <w:rsid w:val="0017510A"/>
    <w:pPr>
      <w:spacing w:after="60"/>
      <w:jc w:val="center"/>
      <w:outlineLvl w:val="1"/>
    </w:pPr>
    <w:rPr>
      <w:rFonts w:ascii="Century" w:eastAsia="Times New Roman" w:hAnsi="Century"/>
    </w:rPr>
  </w:style>
  <w:style w:type="character" w:customStyle="1" w:styleId="SubttuloCar">
    <w:name w:val="Subtítulo Car"/>
    <w:basedOn w:val="Fuentedeprrafopredeter"/>
    <w:link w:val="Subttulo"/>
    <w:rsid w:val="0017510A"/>
    <w:rPr>
      <w:rFonts w:ascii="Century" w:eastAsia="Times New Roman" w:hAnsi="Century" w:cs="Times New Roman"/>
      <w:color w:val="000000"/>
      <w:sz w:val="24"/>
      <w:szCs w:val="24"/>
    </w:rPr>
  </w:style>
  <w:style w:type="character" w:styleId="Textoennegrita">
    <w:name w:val="Strong"/>
    <w:basedOn w:val="Fuentedeprrafopredeter"/>
    <w:qFormat/>
    <w:locked/>
    <w:rsid w:val="0017510A"/>
    <w:rPr>
      <w:rFonts w:ascii="Century Gothic" w:hAnsi="Century Gothic"/>
      <w:b/>
      <w:bCs/>
    </w:rPr>
  </w:style>
  <w:style w:type="paragraph" w:styleId="Ttulo">
    <w:name w:val="Title"/>
    <w:basedOn w:val="Normal"/>
    <w:next w:val="Normal"/>
    <w:link w:val="TtuloCar"/>
    <w:qFormat/>
    <w:locked/>
    <w:rsid w:val="0017510A"/>
    <w:pPr>
      <w:spacing w:before="240" w:after="60"/>
      <w:jc w:val="center"/>
      <w:outlineLvl w:val="0"/>
    </w:pPr>
    <w:rPr>
      <w:rFonts w:ascii="Century" w:eastAsia="Times New Roman" w:hAnsi="Century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"/>
    <w:rsid w:val="0017510A"/>
    <w:rPr>
      <w:rFonts w:ascii="Century" w:eastAsia="Times New Roman" w:hAnsi="Century" w:cs="Times New Roman"/>
      <w:b/>
      <w:bCs/>
      <w:color w:val="000000"/>
      <w:kern w:val="28"/>
      <w:sz w:val="32"/>
      <w:szCs w:val="32"/>
    </w:rPr>
  </w:style>
  <w:style w:type="character" w:customStyle="1" w:styleId="Ttulo1Car">
    <w:name w:val="Título 1 Car"/>
    <w:basedOn w:val="Fuentedeprrafopredeter"/>
    <w:link w:val="Ttulo1"/>
    <w:rsid w:val="0017510A"/>
    <w:rPr>
      <w:rFonts w:ascii="Century" w:eastAsia="Times New Roman" w:hAnsi="Century" w:cs="Times New Roman"/>
      <w:b/>
      <w:bCs/>
      <w:color w:val="000000"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semiHidden/>
    <w:rsid w:val="0017510A"/>
    <w:rPr>
      <w:rFonts w:ascii="Century" w:eastAsia="Times New Roman" w:hAnsi="Century" w:cs="Times New Roman"/>
      <w:b/>
      <w:bCs/>
      <w:i/>
      <w:iCs/>
      <w:color w:val="000000"/>
      <w:sz w:val="28"/>
      <w:szCs w:val="28"/>
    </w:rPr>
  </w:style>
  <w:style w:type="paragraph" w:styleId="Sinespaciado">
    <w:name w:val="No Spacing"/>
    <w:uiPriority w:val="1"/>
    <w:qFormat/>
    <w:rsid w:val="0017510A"/>
    <w:rPr>
      <w:rFonts w:ascii="Century Gothic" w:eastAsia="Times New Roman" w:hAnsi="Century Gothic" w:cs="Trebuchet MS"/>
      <w:color w:val="000000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17510A"/>
    <w:rPr>
      <w:rFonts w:ascii="Century Gothic" w:hAnsi="Century Gothic"/>
      <w:i/>
      <w:iCs/>
      <w:color w:val="808080"/>
    </w:rPr>
  </w:style>
  <w:style w:type="character" w:styleId="nfasisintenso">
    <w:name w:val="Intense Emphasis"/>
    <w:basedOn w:val="Fuentedeprrafopredeter"/>
    <w:uiPriority w:val="21"/>
    <w:qFormat/>
    <w:rsid w:val="0017510A"/>
    <w:rPr>
      <w:rFonts w:ascii="Century Gothic" w:hAnsi="Century Gothic"/>
      <w:b/>
      <w:bCs/>
      <w:i/>
      <w:iCs/>
      <w:color w:val="4F81BD"/>
    </w:rPr>
  </w:style>
  <w:style w:type="character" w:styleId="Referenciasutil">
    <w:name w:val="Subtle Reference"/>
    <w:basedOn w:val="Fuentedeprrafopredeter"/>
    <w:uiPriority w:val="31"/>
    <w:qFormat/>
    <w:rsid w:val="0017510A"/>
    <w:rPr>
      <w:rFonts w:ascii="Century Gothic" w:hAnsi="Century Gothic"/>
      <w:smallCaps/>
      <w:color w:val="C0504D"/>
      <w:u w:val="single"/>
    </w:rPr>
  </w:style>
  <w:style w:type="character" w:styleId="Referenciaintensa">
    <w:name w:val="Intense Reference"/>
    <w:basedOn w:val="Fuentedeprrafopredeter"/>
    <w:uiPriority w:val="32"/>
    <w:qFormat/>
    <w:rsid w:val="0017510A"/>
    <w:rPr>
      <w:rFonts w:ascii="Century Gothic" w:hAnsi="Century Gothic"/>
      <w:b/>
      <w:bCs/>
      <w:smallCaps/>
      <w:color w:val="C0504D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17510A"/>
    <w:rPr>
      <w:rFonts w:ascii="Century Gothic" w:hAnsi="Century Gothic"/>
      <w:b/>
      <w:bCs/>
      <w:smallCaps/>
      <w:spacing w:val="5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8616BA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8616BA"/>
    <w:rPr>
      <w:rFonts w:ascii="Tahoma" w:eastAsia="Arial Unicode MS" w:hAnsi="Tahoma" w:cs="Tahoma"/>
      <w:kern w:val="1"/>
      <w:sz w:val="16"/>
      <w:szCs w:val="16"/>
      <w:lang w:eastAsia="en-US"/>
    </w:rPr>
  </w:style>
  <w:style w:type="paragraph" w:styleId="Prrafodelista">
    <w:name w:val="List Paragraph"/>
    <w:basedOn w:val="Normal"/>
    <w:uiPriority w:val="34"/>
    <w:qFormat/>
    <w:rsid w:val="00CB79E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52FEA"/>
    <w:rPr>
      <w:color w:val="0000FF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60091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3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73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7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2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97.DropBox\My%20Dropbox\colegio\plantilla_practic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9449FABCC7A408F8CCF1A43E29CB5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212AB2-8474-4D28-9AD4-B2B53C772AEA}"/>
      </w:docPartPr>
      <w:docPartBody>
        <w:p w:rsidR="006D17A8" w:rsidRDefault="00B21021">
          <w:r w:rsidRPr="00F214FD">
            <w:rPr>
              <w:rStyle w:val="Textodelmarcadordeposicin"/>
            </w:rPr>
            <w:t>[Asunto]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cima Nova Pro">
    <w:panose1 w:val="02000506000000020004"/>
    <w:charset w:val="00"/>
    <w:family w:val="modern"/>
    <w:notTrueType/>
    <w:pitch w:val="variable"/>
    <w:sig w:usb0="8000022F" w:usb1="4000004A" w:usb2="00000000" w:usb3="00000000" w:csb0="00000097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Gill Sans MT Condensed">
    <w:panose1 w:val="020B0506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021"/>
    <w:rsid w:val="002D7590"/>
    <w:rsid w:val="00315468"/>
    <w:rsid w:val="006D17A8"/>
    <w:rsid w:val="009C0FDC"/>
    <w:rsid w:val="00B2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2102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plantilla_practica.dotx</Template>
  <TotalTime>189</TotalTime>
  <Pages>3</Pages>
  <Words>628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17 de diciembre de 2021</dc:subject>
  <dc:creator>Rafael Villar Liñán</dc:creator>
  <cp:lastModifiedBy>Vocalia Información Regional. Salesianos Cooperadores</cp:lastModifiedBy>
  <cp:revision>12</cp:revision>
  <cp:lastPrinted>2016-01-24T10:03:00Z</cp:lastPrinted>
  <dcterms:created xsi:type="dcterms:W3CDTF">2016-12-03T19:12:00Z</dcterms:created>
  <dcterms:modified xsi:type="dcterms:W3CDTF">2021-12-14T18:46:00Z</dcterms:modified>
</cp:coreProperties>
</file>